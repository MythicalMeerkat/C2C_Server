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C9FC" w14:textId="1E08A6EE" w:rsidR="0001626D" w:rsidRPr="000102B6" w:rsidRDefault="00074F60" w:rsidP="000102B6">
      <w:pPr>
        <w:pStyle w:val="Title"/>
      </w:pPr>
      <w:r>
        <w:t>C2c Server</w:t>
      </w:r>
    </w:p>
    <w:p w14:paraId="0C5CC262" w14:textId="31294B28" w:rsidR="00560F76" w:rsidRPr="000102B6" w:rsidRDefault="00074F60" w:rsidP="000102B6">
      <w:pPr>
        <w:pStyle w:val="Title"/>
      </w:pPr>
      <w:r>
        <w:t>Design Overview</w:t>
      </w:r>
    </w:p>
    <w:p w14:paraId="5D99EA90" w14:textId="15C87EFF" w:rsidR="00DC5CA9" w:rsidRPr="00317906" w:rsidRDefault="00074F60" w:rsidP="000102B6">
      <w:pPr>
        <w:pStyle w:val="Details"/>
        <w:spacing w:before="0"/>
      </w:pPr>
      <w:r>
        <w:rPr>
          <w:b/>
        </w:rPr>
        <w:t xml:space="preserve">Release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>
        <w:t>December 4, 2019</w:t>
      </w:r>
    </w:p>
    <w:p w14:paraId="4B4959E5" w14:textId="16B0668E" w:rsidR="00DC5CA9" w:rsidRPr="00317906" w:rsidRDefault="00074F60" w:rsidP="00317906">
      <w:pPr>
        <w:pStyle w:val="Details"/>
      </w:pPr>
      <w:r>
        <w:rPr>
          <w:b/>
        </w:rPr>
        <w:t>Creator</w:t>
      </w:r>
      <w:r w:rsidR="008962D9" w:rsidRPr="00317906">
        <w:t>:</w:t>
      </w:r>
      <w:r w:rsidR="00DC5CA9" w:rsidRPr="00317906">
        <w:t xml:space="preserve"> </w:t>
      </w:r>
      <w:r>
        <w:t>Jeff Wilson</w:t>
      </w:r>
    </w:p>
    <w:p w14:paraId="580A9190" w14:textId="7F6C8A3B" w:rsidR="00CA6B4F" w:rsidRPr="000102B6" w:rsidRDefault="00074F60" w:rsidP="000102B6">
      <w:pPr>
        <w:pStyle w:val="Heading1"/>
      </w:pPr>
      <w:r>
        <w:t>Overview</w:t>
      </w:r>
    </w:p>
    <w:p w14:paraId="287F2651" w14:textId="416039F6" w:rsidR="00CA6B4F" w:rsidRPr="00CA6B4F" w:rsidRDefault="00074F60" w:rsidP="00CA6B4F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580D75">
        <w:rPr>
          <w:color w:val="000000" w:themeColor="text1"/>
        </w:rPr>
        <w:t>server is implemented on the C Socket API and uses very basic data structures. Once the server is created and the initial socket established, the server is put into a loop that hangs until an agent attempts to contact it. From there we branch as necessary to perform the correct actions.</w:t>
      </w:r>
    </w:p>
    <w:p w14:paraId="30EDC592" w14:textId="2B06D002" w:rsidR="00CA6B4F" w:rsidRPr="00CA6B4F" w:rsidRDefault="00502575" w:rsidP="000102B6">
      <w:pPr>
        <w:pStyle w:val="Heading1"/>
      </w:pPr>
      <w:r>
        <w:t>Structures</w:t>
      </w:r>
    </w:p>
    <w:p w14:paraId="2CC14B35" w14:textId="2BE5A40D" w:rsidR="00CA6B4F" w:rsidRDefault="000234A6" w:rsidP="00CA6B4F">
      <w:pPr>
        <w:rPr>
          <w:color w:val="000000" w:themeColor="text1"/>
        </w:rPr>
      </w:pPr>
      <w:r w:rsidRPr="00A81F20">
        <w:rPr>
          <w:b/>
          <w:bCs/>
          <w:color w:val="000000" w:themeColor="text1"/>
        </w:rPr>
        <w:t>Connected_Agent</w:t>
      </w:r>
      <w:r>
        <w:rPr>
          <w:color w:val="000000" w:themeColor="text1"/>
        </w:rPr>
        <w:t>: This structure has 3 members.</w:t>
      </w:r>
    </w:p>
    <w:p w14:paraId="2FD7FAA6" w14:textId="77777777" w:rsidR="00AA14D3" w:rsidRDefault="000234A6" w:rsidP="00CA6B4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A14D3">
        <w:rPr>
          <w:color w:val="000000" w:themeColor="text1"/>
        </w:rPr>
        <w:t>connect_Start (time_t): This hold the time in which the agent joined the server</w:t>
      </w:r>
    </w:p>
    <w:p w14:paraId="05604FDD" w14:textId="211B5FFC" w:rsidR="000234A6" w:rsidRDefault="000234A6" w:rsidP="00CA6B4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A14D3">
        <w:rPr>
          <w:color w:val="000000" w:themeColor="text1"/>
        </w:rPr>
        <w:t>IP_Addr (char*): Hold the Agent’s IP address in a string.</w:t>
      </w:r>
    </w:p>
    <w:p w14:paraId="4E0D6804" w14:textId="5805E7C4" w:rsidR="00AA14D3" w:rsidRDefault="00AA14D3" w:rsidP="00AA14D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Active (bool): Determines whether the agent is still “connected”. </w:t>
      </w:r>
    </w:p>
    <w:p w14:paraId="75993785" w14:textId="28C8E16E" w:rsidR="00A81F20" w:rsidRDefault="00A81F20" w:rsidP="00A81F20">
      <w:pPr>
        <w:rPr>
          <w:color w:val="000000" w:themeColor="text1"/>
        </w:rPr>
      </w:pPr>
      <w:r>
        <w:rPr>
          <w:color w:val="000000" w:themeColor="text1"/>
        </w:rPr>
        <w:t xml:space="preserve">If Active is set to false, this lets the server know that this agent can be overwritten with one that is attempting to connect. </w:t>
      </w:r>
    </w:p>
    <w:p w14:paraId="3D7D00D1" w14:textId="7F95332E" w:rsidR="00A81F20" w:rsidRDefault="00A81F20" w:rsidP="00A81F20">
      <w:pPr>
        <w:rPr>
          <w:color w:val="000000" w:themeColor="text1"/>
        </w:rPr>
      </w:pPr>
    </w:p>
    <w:p w14:paraId="27C1AE39" w14:textId="77777777" w:rsidR="00A23B75" w:rsidRDefault="00A81F20" w:rsidP="00A81F20">
      <w:pPr>
        <w:rPr>
          <w:color w:val="000000" w:themeColor="text1"/>
        </w:rPr>
      </w:pPr>
      <w:r>
        <w:rPr>
          <w:b/>
          <w:bCs/>
          <w:color w:val="000000" w:themeColor="text1"/>
        </w:rPr>
        <w:t>DateAndTime</w:t>
      </w:r>
      <w:r>
        <w:rPr>
          <w:color w:val="000000" w:themeColor="text1"/>
        </w:rPr>
        <w:t>: This structure hold</w:t>
      </w:r>
      <w:r w:rsidR="00A23B75">
        <w:rPr>
          <w:color w:val="000000" w:themeColor="text1"/>
        </w:rPr>
        <w:t>s integers for the following values:</w:t>
      </w:r>
    </w:p>
    <w:p w14:paraId="392D45D8" w14:textId="77777777" w:rsidR="00A23B75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Year</w:t>
      </w:r>
    </w:p>
    <w:p w14:paraId="49CE064C" w14:textId="77777777" w:rsidR="00A23B75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Month</w:t>
      </w:r>
    </w:p>
    <w:p w14:paraId="18AE1D51" w14:textId="77777777" w:rsidR="00A23B75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Day</w:t>
      </w:r>
    </w:p>
    <w:p w14:paraId="23E1A8EA" w14:textId="77777777" w:rsidR="00A23B75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Hour</w:t>
      </w:r>
    </w:p>
    <w:p w14:paraId="063426F1" w14:textId="77777777" w:rsidR="00A23B75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Minutes</w:t>
      </w:r>
    </w:p>
    <w:p w14:paraId="222EA0E5" w14:textId="77777777" w:rsidR="00A23B75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Seconds</w:t>
      </w:r>
    </w:p>
    <w:p w14:paraId="101DC78E" w14:textId="77777777" w:rsidR="003B310C" w:rsidRDefault="00A23B75" w:rsidP="00A23B7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Milliseconds</w:t>
      </w:r>
    </w:p>
    <w:p w14:paraId="251B9BA4" w14:textId="77777777" w:rsidR="003B310C" w:rsidRDefault="003B310C" w:rsidP="003B310C">
      <w:pPr>
        <w:rPr>
          <w:color w:val="000000" w:themeColor="text1"/>
        </w:rPr>
      </w:pPr>
    </w:p>
    <w:p w14:paraId="71B62039" w14:textId="322A4612" w:rsidR="002E2851" w:rsidRPr="002E2851" w:rsidRDefault="003B310C" w:rsidP="002E2851">
      <w:pPr>
        <w:rPr>
          <w:color w:val="000000" w:themeColor="text1"/>
        </w:rPr>
      </w:pPr>
      <w:r>
        <w:rPr>
          <w:color w:val="000000" w:themeColor="text1"/>
        </w:rPr>
        <w:t>Using the gettimeofday() function we can populate this struct to provide the time of events to the log file. The get_server_time() function handles the creation, formatting, and processing of this info.</w:t>
      </w:r>
      <w:r w:rsidR="00A23B75" w:rsidRPr="003B310C">
        <w:rPr>
          <w:color w:val="000000" w:themeColor="text1"/>
        </w:rPr>
        <w:br/>
      </w:r>
    </w:p>
    <w:p w14:paraId="31FFAD2C" w14:textId="02FE06CD" w:rsidR="00CA6B4F" w:rsidRDefault="002E2851" w:rsidP="000102B6">
      <w:pPr>
        <w:pStyle w:val="Heading1"/>
      </w:pPr>
      <w:r>
        <w:lastRenderedPageBreak/>
        <w:t>Active Agent List</w:t>
      </w:r>
    </w:p>
    <w:p w14:paraId="66578830" w14:textId="1862445E" w:rsidR="002E2851" w:rsidRPr="002E2851" w:rsidRDefault="002E2851" w:rsidP="002E2851">
      <w:r>
        <w:t xml:space="preserve">The list of Agents is stored in an Array of type Connected_Agent of size MAX_AGENTS. For this code MAX_AGENTS is defined as 10. </w:t>
      </w:r>
      <w:r w:rsidR="00C36785">
        <w:t>In the server it is name</w:t>
      </w:r>
      <w:r w:rsidR="00E86E11">
        <w:t>d</w:t>
      </w:r>
      <w:r w:rsidR="00C36785">
        <w:t xml:space="preserve"> “</w:t>
      </w:r>
      <w:r w:rsidR="00C36785" w:rsidRPr="00C36785">
        <w:rPr>
          <w:b/>
          <w:bCs/>
        </w:rPr>
        <w:t>Master_Active_Agents_List</w:t>
      </w:r>
      <w:r w:rsidR="00C36785">
        <w:t>”</w:t>
      </w:r>
      <w:r w:rsidR="00E86E11">
        <w:t>.</w:t>
      </w:r>
    </w:p>
    <w:p w14:paraId="685E1625" w14:textId="1BA8A913" w:rsidR="00CA6B4F" w:rsidRPr="00CA6B4F" w:rsidRDefault="00C36785" w:rsidP="000102B6">
      <w:pPr>
        <w:pStyle w:val="Heading1"/>
      </w:pPr>
      <w:r>
        <w:t>Main Loop</w:t>
      </w:r>
      <w:bookmarkStart w:id="0" w:name="_GoBack"/>
      <w:bookmarkEnd w:id="0"/>
    </w:p>
    <w:p w14:paraId="7C847FD3" w14:textId="29B68120" w:rsidR="00CA6B4F" w:rsidRDefault="00C36785" w:rsidP="0048066F">
      <w:r>
        <w:t>The main loop will always loop until the program is terminated externally by the user. The server reads the message from the agent (#ACTION) and does a series of string comparisons to see if it matches any of the valid commands. If a valid command is found then the server checks if the IP is already in Master_Active_Agents_List as well if it is considered “Active”. If both are true, then the connecting agent is considered valid to ask for a log, list, or to leave.</w:t>
      </w:r>
      <w:r w:rsidR="002404ED">
        <w:t xml:space="preserve"> </w:t>
      </w:r>
      <w:r w:rsidR="00BA2E97">
        <w:t>If an agent is just joining for the first time, it is added into the Array at a location that is not considered “Active”.</w:t>
      </w:r>
    </w:p>
    <w:p w14:paraId="598476C6" w14:textId="50E5269F" w:rsidR="004C74E8" w:rsidRPr="00E86E11" w:rsidRDefault="00E86E11" w:rsidP="0048066F">
      <w:pPr>
        <w:rPr>
          <w:b/>
          <w:bCs/>
        </w:rPr>
      </w:pPr>
      <w:r w:rsidRPr="00E86E11">
        <w:rPr>
          <w:b/>
          <w:bCs/>
        </w:rPr>
        <w:t xml:space="preserve">Example of checking if an agent is active: </w:t>
      </w:r>
    </w:p>
    <w:p w14:paraId="029C5F98" w14:textId="77777777" w:rsidR="004C74E8" w:rsidRDefault="004C74E8" w:rsidP="0048066F">
      <w:r w:rsidRPr="004C74E8">
        <w:t xml:space="preserve">if(strcmp(Master_Active_Agents_List[index].IP_Addr, </w:t>
      </w:r>
      <w:proofErr w:type="spellStart"/>
      <w:r w:rsidRPr="004C74E8">
        <w:t>IP_str</w:t>
      </w:r>
      <w:proofErr w:type="spellEnd"/>
      <w:r w:rsidRPr="004C74E8">
        <w:t>) == 0 &amp;&amp; Master_Active_Agents_List[index].Active == true)</w:t>
      </w:r>
      <w:r>
        <w:t xml:space="preserve"> {</w:t>
      </w:r>
    </w:p>
    <w:p w14:paraId="1A30316E" w14:textId="39A54C07" w:rsidR="004C74E8" w:rsidRDefault="004C74E8" w:rsidP="0048066F">
      <w:r>
        <w:t>// Do Stuff</w:t>
      </w:r>
    </w:p>
    <w:p w14:paraId="6A11505D" w14:textId="440BF7DA" w:rsidR="004C74E8" w:rsidRDefault="004C74E8" w:rsidP="0048066F">
      <w:r>
        <w:t>}</w:t>
      </w:r>
    </w:p>
    <w:p w14:paraId="77616C13" w14:textId="77777777" w:rsidR="004C74E8" w:rsidRPr="0048066F" w:rsidRDefault="004C74E8" w:rsidP="0048066F"/>
    <w:p w14:paraId="0228C18F" w14:textId="668A488B" w:rsidR="00CA6B4F" w:rsidRPr="00CA6B4F" w:rsidRDefault="00BA2E97" w:rsidP="000102B6">
      <w:pPr>
        <w:pStyle w:val="Heading1"/>
      </w:pPr>
      <w:r>
        <w:t>Decisions I Made</w:t>
      </w:r>
    </w:p>
    <w:p w14:paraId="709640D2" w14:textId="3E8167D9" w:rsidR="0048066F" w:rsidRDefault="00BA2E97" w:rsidP="00BA2E97">
      <w:pPr>
        <w:pStyle w:val="ListParagraph"/>
        <w:numPr>
          <w:ilvl w:val="0"/>
          <w:numId w:val="6"/>
        </w:numPr>
      </w:pPr>
      <w:r>
        <w:t>I decided to make the Master List be an array, so it was easy to iterate over. If we wanted o scale this to a larger capacity, I would implement a linked list.</w:t>
      </w:r>
    </w:p>
    <w:p w14:paraId="0579D3B7" w14:textId="4F08F5A9" w:rsidR="00BA2E97" w:rsidRDefault="00BA2E97" w:rsidP="00BA2E97">
      <w:pPr>
        <w:pStyle w:val="ListParagraph"/>
        <w:numPr>
          <w:ilvl w:val="0"/>
          <w:numId w:val="6"/>
        </w:numPr>
      </w:pPr>
      <w:r>
        <w:t xml:space="preserve">I also decided to store the IP as a string so I could use strcmp(). Since we will not have to use that IP object again there was no point in storing it, </w:t>
      </w:r>
      <w:r w:rsidR="00C6310E">
        <w:t>all</w:t>
      </w:r>
      <w:r>
        <w:t xml:space="preserve"> our communication to the client was done via a new socket file descriptor (newsockfd). </w:t>
      </w:r>
    </w:p>
    <w:p w14:paraId="7DCCE577" w14:textId="4F2B3CB7" w:rsidR="003F7F7E" w:rsidRDefault="003F7F7E" w:rsidP="00BA2E97">
      <w:pPr>
        <w:pStyle w:val="ListParagraph"/>
        <w:numPr>
          <w:ilvl w:val="0"/>
          <w:numId w:val="6"/>
        </w:numPr>
      </w:pPr>
      <w:r>
        <w:t>time_t was used to store and calculate the time connected since it deals specifically with seconds and was more reliable than my original method of using clock().</w:t>
      </w:r>
    </w:p>
    <w:p w14:paraId="17CC1008" w14:textId="77777777" w:rsidR="00BA2E97" w:rsidRPr="0048066F" w:rsidRDefault="00BA2E97" w:rsidP="0048066F"/>
    <w:p w14:paraId="3B0D72D2" w14:textId="3561CB45" w:rsidR="00CA6B4F" w:rsidRPr="0048066F" w:rsidRDefault="00CA6B4F" w:rsidP="00BA2E97">
      <w:pPr>
        <w:pStyle w:val="ListBullet"/>
        <w:numPr>
          <w:ilvl w:val="0"/>
          <w:numId w:val="0"/>
        </w:numPr>
        <w:ind w:left="720"/>
      </w:pPr>
    </w:p>
    <w:p w14:paraId="383E395B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B3BA3" wp14:editId="039BC56B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6FCA1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6D508" w14:textId="77777777" w:rsidR="00DB2584" w:rsidRDefault="00DB2584">
      <w:pPr>
        <w:spacing w:after="0" w:line="240" w:lineRule="auto"/>
      </w:pPr>
      <w:r>
        <w:separator/>
      </w:r>
    </w:p>
  </w:endnote>
  <w:endnote w:type="continuationSeparator" w:id="0">
    <w:p w14:paraId="32B0D31D" w14:textId="77777777" w:rsidR="00DB2584" w:rsidRDefault="00DB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DC05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D2B703" wp14:editId="03C3E395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BB3CFD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E6AAC" w14:textId="77777777" w:rsidR="00DB2584" w:rsidRDefault="00DB2584">
      <w:pPr>
        <w:spacing w:after="0" w:line="240" w:lineRule="auto"/>
      </w:pPr>
      <w:r>
        <w:separator/>
      </w:r>
    </w:p>
  </w:footnote>
  <w:footnote w:type="continuationSeparator" w:id="0">
    <w:p w14:paraId="5B36F32A" w14:textId="77777777" w:rsidR="00DB2584" w:rsidRDefault="00DB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E86D7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4DBC8F" wp14:editId="33478554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81225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33C5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FE776A" wp14:editId="23341CA9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41920" y="28575"/>
                          <a:ext cx="7874635" cy="21126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F5BAE1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E776A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">
              <v:rect id="Freeform 19" o:spid="_x0000_s1027" style="position:absolute;left:17419;top:285;width:78746;height:2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0F5BAE1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group id="Group 15" o:spid="_x0000_s1028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29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0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1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2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3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4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4" o:spid="_x0000_s1035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61D35BD"/>
    <w:multiLevelType w:val="hybridMultilevel"/>
    <w:tmpl w:val="C5D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AA9"/>
    <w:multiLevelType w:val="hybridMultilevel"/>
    <w:tmpl w:val="FB32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22AB"/>
    <w:multiLevelType w:val="hybridMultilevel"/>
    <w:tmpl w:val="6C6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60"/>
    <w:rsid w:val="000102B6"/>
    <w:rsid w:val="0001495E"/>
    <w:rsid w:val="0001626D"/>
    <w:rsid w:val="00020201"/>
    <w:rsid w:val="000234A6"/>
    <w:rsid w:val="00040852"/>
    <w:rsid w:val="00074F60"/>
    <w:rsid w:val="00096EA6"/>
    <w:rsid w:val="0010367C"/>
    <w:rsid w:val="001B655A"/>
    <w:rsid w:val="002404ED"/>
    <w:rsid w:val="002E2851"/>
    <w:rsid w:val="002E6287"/>
    <w:rsid w:val="00317906"/>
    <w:rsid w:val="00332C55"/>
    <w:rsid w:val="003B310C"/>
    <w:rsid w:val="003C520B"/>
    <w:rsid w:val="003F7F7E"/>
    <w:rsid w:val="0048066F"/>
    <w:rsid w:val="004B13B1"/>
    <w:rsid w:val="004C74E8"/>
    <w:rsid w:val="00502575"/>
    <w:rsid w:val="00524B92"/>
    <w:rsid w:val="00544235"/>
    <w:rsid w:val="00560F76"/>
    <w:rsid w:val="00580D75"/>
    <w:rsid w:val="0058317D"/>
    <w:rsid w:val="007038AD"/>
    <w:rsid w:val="00736BDC"/>
    <w:rsid w:val="007520BE"/>
    <w:rsid w:val="00840C37"/>
    <w:rsid w:val="00844354"/>
    <w:rsid w:val="008962D9"/>
    <w:rsid w:val="00A23B75"/>
    <w:rsid w:val="00A448C1"/>
    <w:rsid w:val="00A81F20"/>
    <w:rsid w:val="00AA14D3"/>
    <w:rsid w:val="00AA7AA0"/>
    <w:rsid w:val="00AE735A"/>
    <w:rsid w:val="00BA2E97"/>
    <w:rsid w:val="00C34F93"/>
    <w:rsid w:val="00C36785"/>
    <w:rsid w:val="00C455D8"/>
    <w:rsid w:val="00C5399C"/>
    <w:rsid w:val="00C6310E"/>
    <w:rsid w:val="00CA6B4F"/>
    <w:rsid w:val="00D45644"/>
    <w:rsid w:val="00DA4A43"/>
    <w:rsid w:val="00DB2584"/>
    <w:rsid w:val="00DC5883"/>
    <w:rsid w:val="00DC5CA9"/>
    <w:rsid w:val="00DF3520"/>
    <w:rsid w:val="00E37225"/>
    <w:rsid w:val="00E86E11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A468E"/>
  <w15:chartTrackingRefBased/>
  <w15:docId w15:val="{13F3A45E-B19C-4A54-AC49-EEC05A09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AA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%20Wilson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31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Wilson</dc:creator>
  <cp:keywords/>
  <dc:description/>
  <cp:lastModifiedBy>Jeff Wilson</cp:lastModifiedBy>
  <cp:revision>16</cp:revision>
  <dcterms:created xsi:type="dcterms:W3CDTF">2019-12-04T21:44:00Z</dcterms:created>
  <dcterms:modified xsi:type="dcterms:W3CDTF">2019-12-04T22:15:00Z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